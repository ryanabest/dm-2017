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1329B" w14:textId="77777777" w:rsidR="00F0063E" w:rsidRPr="00AB06FE" w:rsidRDefault="00B01C8E" w:rsidP="00B01C8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6"/>
        </w:rPr>
      </w:pPr>
      <w:r w:rsidRPr="00AB06FE">
        <w:rPr>
          <w:rFonts w:ascii="Times New Roman" w:hAnsi="Times New Roman" w:cs="Times New Roman"/>
          <w:b/>
          <w:sz w:val="36"/>
        </w:rPr>
        <w:t>NOTICE</w:t>
      </w:r>
    </w:p>
    <w:p w14:paraId="2B7F3CF3" w14:textId="77777777" w:rsidR="00B01C8E" w:rsidRPr="00AB06FE" w:rsidRDefault="00B01C8E" w:rsidP="00B01C8E">
      <w:pPr>
        <w:rPr>
          <w:rFonts w:ascii="Times New Roman" w:hAnsi="Times New Roman" w:cs="Times New Roman"/>
        </w:rPr>
      </w:pPr>
    </w:p>
    <w:p w14:paraId="4B520B8C" w14:textId="77777777" w:rsidR="00B01C8E" w:rsidRPr="00AB06FE" w:rsidRDefault="00B01C8E" w:rsidP="00B01C8E">
      <w:pPr>
        <w:rPr>
          <w:rFonts w:ascii="Times New Roman" w:hAnsi="Times New Roman" w:cs="Times New Roman"/>
        </w:rPr>
      </w:pPr>
    </w:p>
    <w:p w14:paraId="2591C876" w14:textId="77777777" w:rsidR="00B01C8E" w:rsidRPr="00AB06FE" w:rsidRDefault="00B01C8E" w:rsidP="00B01C8E">
      <w:pPr>
        <w:rPr>
          <w:rFonts w:ascii="Times New Roman" w:hAnsi="Times New Roman" w:cs="Times New Roman"/>
        </w:rPr>
      </w:pPr>
      <w:r w:rsidRPr="00AB06FE">
        <w:rPr>
          <w:rFonts w:ascii="Times New Roman" w:hAnsi="Times New Roman" w:cs="Times New Roman"/>
        </w:rPr>
        <w:t xml:space="preserve">To: </w:t>
      </w:r>
    </w:p>
    <w:p w14:paraId="64C41F19" w14:textId="77777777" w:rsidR="00B01C8E" w:rsidRPr="00AB06FE" w:rsidRDefault="00B01C8E" w:rsidP="00B01C8E">
      <w:pPr>
        <w:rPr>
          <w:rFonts w:ascii="Times New Roman" w:hAnsi="Times New Roman" w:cs="Times New Roman"/>
        </w:rPr>
      </w:pPr>
    </w:p>
    <w:p w14:paraId="52E9DFD1" w14:textId="77777777" w:rsidR="00B01C8E" w:rsidRPr="00AB06FE" w:rsidRDefault="00B01C8E" w:rsidP="00B01C8E">
      <w:pPr>
        <w:rPr>
          <w:rFonts w:ascii="Times New Roman" w:hAnsi="Times New Roman" w:cs="Times New Roman"/>
        </w:rPr>
      </w:pPr>
      <w:r w:rsidRPr="00AB06FE">
        <w:rPr>
          <w:rFonts w:ascii="Times New Roman" w:hAnsi="Times New Roman" w:cs="Times New Roman"/>
        </w:rPr>
        <w:t>Rental Property:</w:t>
      </w:r>
    </w:p>
    <w:p w14:paraId="713C37AE" w14:textId="77777777" w:rsidR="00B01C8E" w:rsidRPr="00AB06FE" w:rsidRDefault="00B01C8E" w:rsidP="00B01C8E">
      <w:pPr>
        <w:rPr>
          <w:rFonts w:ascii="Times New Roman" w:hAnsi="Times New Roman" w:cs="Times New Roman"/>
        </w:rPr>
      </w:pPr>
    </w:p>
    <w:p w14:paraId="2E30F77D" w14:textId="77777777" w:rsidR="00B01C8E" w:rsidRPr="00AB06FE" w:rsidRDefault="00B01C8E" w:rsidP="00B01C8E">
      <w:pPr>
        <w:rPr>
          <w:rFonts w:ascii="Times New Roman" w:hAnsi="Times New Roman" w:cs="Times New Roman"/>
        </w:rPr>
      </w:pPr>
      <w:r w:rsidRPr="00AB06FE">
        <w:rPr>
          <w:rFonts w:ascii="Times New Roman" w:hAnsi="Times New Roman" w:cs="Times New Roman"/>
        </w:rPr>
        <w:t>1234 Fake St</w:t>
      </w:r>
    </w:p>
    <w:p w14:paraId="279331D5" w14:textId="77777777" w:rsidR="00B01C8E" w:rsidRPr="00AB06FE" w:rsidRDefault="00B01C8E" w:rsidP="00B01C8E">
      <w:pPr>
        <w:rPr>
          <w:rFonts w:ascii="Times New Roman" w:hAnsi="Times New Roman" w:cs="Times New Roman"/>
        </w:rPr>
      </w:pPr>
      <w:r w:rsidRPr="00AB06FE">
        <w:rPr>
          <w:rFonts w:ascii="Times New Roman" w:hAnsi="Times New Roman" w:cs="Times New Roman"/>
        </w:rPr>
        <w:t>New York, NY 10005</w:t>
      </w:r>
    </w:p>
    <w:p w14:paraId="54EB6D6D" w14:textId="77777777" w:rsidR="00B01C8E" w:rsidRPr="00AB06FE" w:rsidRDefault="00B01C8E" w:rsidP="00B01C8E">
      <w:pPr>
        <w:rPr>
          <w:rFonts w:ascii="Times New Roman" w:hAnsi="Times New Roman" w:cs="Times New Roman"/>
        </w:rPr>
      </w:pPr>
    </w:p>
    <w:p w14:paraId="66D1DF83" w14:textId="77777777" w:rsidR="00B01C8E" w:rsidRPr="00AB06FE" w:rsidRDefault="00B01C8E" w:rsidP="00B01C8E">
      <w:pPr>
        <w:rPr>
          <w:rFonts w:ascii="Times New Roman" w:hAnsi="Times New Roman" w:cs="Times New Roman"/>
          <w:b/>
          <w:u w:val="single"/>
        </w:rPr>
      </w:pPr>
      <w:r w:rsidRPr="00AB06FE">
        <w:rPr>
          <w:rFonts w:ascii="Times New Roman" w:hAnsi="Times New Roman" w:cs="Times New Roman"/>
          <w:b/>
          <w:u w:val="single"/>
        </w:rPr>
        <w:t>RE: NOTICE OF TERMINATION</w:t>
      </w:r>
    </w:p>
    <w:p w14:paraId="1C789A88" w14:textId="77777777" w:rsidR="00B01C8E" w:rsidRPr="00AB06FE" w:rsidRDefault="00B01C8E" w:rsidP="00B01C8E">
      <w:pPr>
        <w:rPr>
          <w:rFonts w:ascii="Times New Roman" w:hAnsi="Times New Roman" w:cs="Times New Roman"/>
          <w:b/>
          <w:u w:val="single"/>
        </w:rPr>
      </w:pPr>
    </w:p>
    <w:p w14:paraId="59CD0322" w14:textId="77777777" w:rsidR="00B01C8E" w:rsidRPr="00AB06FE" w:rsidRDefault="00B01C8E" w:rsidP="00B01C8E">
      <w:pPr>
        <w:rPr>
          <w:rFonts w:ascii="Times New Roman" w:hAnsi="Times New Roman" w:cs="Times New Roman"/>
        </w:rPr>
      </w:pPr>
      <w:r w:rsidRPr="00AB06FE">
        <w:rPr>
          <w:rFonts w:ascii="Times New Roman" w:hAnsi="Times New Roman" w:cs="Times New Roman"/>
          <w:b/>
        </w:rPr>
        <w:t>YOU ARE HEREBY NOTIFIED THAT</w:t>
      </w:r>
      <w:r w:rsidRPr="00AB06FE">
        <w:rPr>
          <w:rFonts w:ascii="Times New Roman" w:hAnsi="Times New Roman" w:cs="Times New Roman"/>
        </w:rPr>
        <w:t>, under the terms of the emotional volatility clause in your lease agreement dated 9/12/35 (the “Lease”) for the rent and use of the premises listed above now occupied by you:</w:t>
      </w:r>
    </w:p>
    <w:p w14:paraId="28FE243E" w14:textId="77777777" w:rsidR="00B01C8E" w:rsidRPr="00AB06FE" w:rsidRDefault="00B01C8E" w:rsidP="00B01C8E">
      <w:pPr>
        <w:rPr>
          <w:rFonts w:ascii="Times New Roman" w:hAnsi="Times New Roman" w:cs="Times New Roman"/>
        </w:rPr>
      </w:pPr>
    </w:p>
    <w:p w14:paraId="38C11FC9" w14:textId="77777777" w:rsidR="00B01C8E" w:rsidRPr="00AB06FE" w:rsidRDefault="00B01C8E" w:rsidP="00B01C8E">
      <w:pPr>
        <w:rPr>
          <w:rFonts w:ascii="Times New Roman" w:hAnsi="Times New Roman" w:cs="Times New Roman"/>
        </w:rPr>
      </w:pPr>
    </w:p>
    <w:p w14:paraId="63ED43E0" w14:textId="77777777" w:rsidR="00B01C8E" w:rsidRPr="00AB06FE" w:rsidRDefault="00B01C8E" w:rsidP="00B01C8E">
      <w:pPr>
        <w:rPr>
          <w:rFonts w:ascii="Times New Roman" w:hAnsi="Times New Roman" w:cs="Times New Roman"/>
          <w:b/>
        </w:rPr>
      </w:pPr>
      <w:r w:rsidRPr="00AB06FE">
        <w:rPr>
          <w:rFonts w:ascii="Times New Roman" w:hAnsi="Times New Roman" w:cs="Times New Roman"/>
        </w:rPr>
        <w:t>Your Equifax credit and emotional history report</w:t>
      </w:r>
      <w:r w:rsidRPr="00AB06FE">
        <w:rPr>
          <w:rFonts w:ascii="Times New Roman" w:hAnsi="Times New Roman" w:cs="Times New Roman"/>
        </w:rPr>
        <w:t>, generated on 10/1/38,</w:t>
      </w:r>
      <w:r w:rsidRPr="00AB06FE">
        <w:rPr>
          <w:rFonts w:ascii="Times New Roman" w:hAnsi="Times New Roman" w:cs="Times New Roman"/>
        </w:rPr>
        <w:t xml:space="preserve"> registered a </w:t>
      </w:r>
      <w:proofErr w:type="spellStart"/>
      <w:r w:rsidRPr="00AB06FE">
        <w:rPr>
          <w:rFonts w:ascii="Times New Roman" w:hAnsi="Times New Roman" w:cs="Times New Roman"/>
        </w:rPr>
        <w:t>FeelFacts</w:t>
      </w:r>
      <w:proofErr w:type="spellEnd"/>
      <w:r w:rsidRPr="00AB06FE">
        <w:rPr>
          <w:rFonts w:ascii="Times New Roman" w:hAnsi="Times New Roman" w:cs="Times New Roman"/>
        </w:rPr>
        <w:t xml:space="preserve"> emotional favorability score of 512, which fails to meet the standard of 550 required for the zip code 10005.  </w:t>
      </w:r>
      <w:r w:rsidRPr="00AB06FE">
        <w:rPr>
          <w:rFonts w:ascii="Times New Roman" w:hAnsi="Times New Roman" w:cs="Times New Roman"/>
          <w:b/>
        </w:rPr>
        <w:t>YOU HAVE 10 DAYS TO CONTEST THE RESULTS OF THIS REPORT.</w:t>
      </w:r>
    </w:p>
    <w:p w14:paraId="2051CAC2" w14:textId="77777777" w:rsidR="00B01C8E" w:rsidRPr="00AB06FE" w:rsidRDefault="00B01C8E" w:rsidP="00B01C8E">
      <w:pPr>
        <w:rPr>
          <w:rFonts w:ascii="Times New Roman" w:hAnsi="Times New Roman" w:cs="Times New Roman"/>
        </w:rPr>
      </w:pPr>
    </w:p>
    <w:p w14:paraId="7CDC3AE8" w14:textId="77777777" w:rsidR="00B01C8E" w:rsidRPr="00AB06FE" w:rsidRDefault="00B01C8E" w:rsidP="00B01C8E">
      <w:pPr>
        <w:rPr>
          <w:rFonts w:ascii="Times New Roman" w:hAnsi="Times New Roman" w:cs="Times New Roman"/>
        </w:rPr>
      </w:pPr>
    </w:p>
    <w:p w14:paraId="27CCCC98" w14:textId="77777777" w:rsidR="00B01C8E" w:rsidRPr="00AB06FE" w:rsidRDefault="00B01C8E" w:rsidP="00B01C8E">
      <w:pPr>
        <w:rPr>
          <w:rFonts w:ascii="Times New Roman" w:hAnsi="Times New Roman" w:cs="Times New Roman"/>
        </w:rPr>
      </w:pPr>
      <w:r w:rsidRPr="00AB06FE">
        <w:rPr>
          <w:rFonts w:ascii="Times New Roman" w:hAnsi="Times New Roman" w:cs="Times New Roman"/>
        </w:rPr>
        <w:t xml:space="preserve">If you do not successfully contest the results of this report, YOUR TENANCY WILL BE TERMINATED ON 12/31/38, AFTER WHICH YOU WILL HAVE 30 DAYS TO VACATE THE PREMESIS. </w:t>
      </w:r>
      <w:r w:rsidRPr="00AB06FE">
        <w:rPr>
          <w:rFonts w:ascii="Times New Roman" w:hAnsi="Times New Roman" w:cs="Times New Roman"/>
          <w:b/>
        </w:rPr>
        <w:t>You therefore must deliver possession of the premises to me by 12:00PM on 1/31/38.</w:t>
      </w:r>
      <w:r w:rsidRPr="00AB06FE">
        <w:rPr>
          <w:rFonts w:ascii="Times New Roman" w:hAnsi="Times New Roman" w:cs="Times New Roman"/>
        </w:rPr>
        <w:t xml:space="preserve"> You are further notified that unless you vacate the premises by such date and time, legal action may be initiated against you.</w:t>
      </w:r>
    </w:p>
    <w:p w14:paraId="76D1B5DD" w14:textId="77777777" w:rsidR="00B01C8E" w:rsidRPr="00AB06FE" w:rsidRDefault="00B01C8E" w:rsidP="00B01C8E">
      <w:pPr>
        <w:rPr>
          <w:rFonts w:ascii="Times New Roman" w:hAnsi="Times New Roman" w:cs="Times New Roman"/>
        </w:rPr>
      </w:pPr>
      <w:bookmarkStart w:id="0" w:name="_GoBack"/>
      <w:bookmarkEnd w:id="0"/>
    </w:p>
    <w:p w14:paraId="663AC689" w14:textId="77777777" w:rsidR="00B01C8E" w:rsidRPr="00AB06FE" w:rsidRDefault="00B01C8E" w:rsidP="00B01C8E">
      <w:pPr>
        <w:rPr>
          <w:rFonts w:ascii="Times New Roman" w:hAnsi="Times New Roman" w:cs="Times New Roman"/>
        </w:rPr>
      </w:pPr>
    </w:p>
    <w:p w14:paraId="77DF5B4B" w14:textId="77777777" w:rsidR="00B01C8E" w:rsidRPr="00AB06FE" w:rsidRDefault="00B01C8E" w:rsidP="00B01C8E">
      <w:pPr>
        <w:rPr>
          <w:rFonts w:ascii="Times New Roman" w:hAnsi="Times New Roman" w:cs="Times New Roman"/>
        </w:rPr>
      </w:pPr>
      <w:r w:rsidRPr="00AB06FE">
        <w:rPr>
          <w:rFonts w:ascii="Times New Roman" w:hAnsi="Times New Roman" w:cs="Times New Roman"/>
        </w:rPr>
        <w:t>THIS NOTICE IS PROVIDED TO YOU IN ACCORDANCE WITH THE LEASE AND NEW YORK REAL PROPERTY LAW 636. THIS LAW PROTECTS A LANDLORD’S RIGHT TO REQUIRE TENANTS MAINTAIN A MINIMUM EMOTIONAL FAVORABILITY AND VOLATILITY SCORE DICTATED BY LANDLORD AT TIME OF LEASE AGREEMENT. THIS SCORE IS CHECKED ANNUALLY AS PART OF LANDLORD’S ROUTINE CREDIT CHECK.</w:t>
      </w:r>
    </w:p>
    <w:p w14:paraId="4EBE512B" w14:textId="77777777" w:rsidR="00B01C8E" w:rsidRPr="00AB06FE" w:rsidRDefault="00B01C8E" w:rsidP="00B01C8E">
      <w:pPr>
        <w:rPr>
          <w:rFonts w:ascii="Times New Roman" w:hAnsi="Times New Roman" w:cs="Times New Roman"/>
        </w:rPr>
      </w:pPr>
    </w:p>
    <w:p w14:paraId="763CC173" w14:textId="77777777" w:rsidR="00B01C8E" w:rsidRPr="00AB06FE" w:rsidRDefault="00B01C8E" w:rsidP="00B01C8E">
      <w:pPr>
        <w:rPr>
          <w:rFonts w:ascii="Times New Roman" w:hAnsi="Times New Roman" w:cs="Times New Roman"/>
        </w:rPr>
      </w:pPr>
    </w:p>
    <w:p w14:paraId="13D64906" w14:textId="77777777" w:rsidR="00B01C8E" w:rsidRPr="00AB06FE" w:rsidRDefault="00B01C8E" w:rsidP="00B01C8E">
      <w:pPr>
        <w:rPr>
          <w:rFonts w:ascii="Times New Roman" w:hAnsi="Times New Roman" w:cs="Times New Roman"/>
        </w:rPr>
      </w:pPr>
      <w:r w:rsidRPr="00AB06FE">
        <w:rPr>
          <w:rFonts w:ascii="Times New Roman" w:hAnsi="Times New Roman" w:cs="Times New Roman"/>
        </w:rPr>
        <w:t>________________________________________                  _____________________________</w:t>
      </w:r>
    </w:p>
    <w:p w14:paraId="1EBC228E" w14:textId="77777777" w:rsidR="00B01C8E" w:rsidRPr="00AB06FE" w:rsidRDefault="00B01C8E" w:rsidP="00B01C8E">
      <w:pPr>
        <w:rPr>
          <w:rFonts w:ascii="Times New Roman" w:hAnsi="Times New Roman" w:cs="Times New Roman"/>
        </w:rPr>
      </w:pPr>
      <w:r w:rsidRPr="00AB06FE">
        <w:rPr>
          <w:rFonts w:ascii="Times New Roman" w:hAnsi="Times New Roman" w:cs="Times New Roman"/>
        </w:rPr>
        <w:t>Signature</w:t>
      </w:r>
      <w:r w:rsidRPr="00AB06FE">
        <w:rPr>
          <w:rFonts w:ascii="Times New Roman" w:hAnsi="Times New Roman" w:cs="Times New Roman"/>
        </w:rPr>
        <w:tab/>
      </w:r>
      <w:r w:rsidRPr="00AB06FE">
        <w:rPr>
          <w:rFonts w:ascii="Times New Roman" w:hAnsi="Times New Roman" w:cs="Times New Roman"/>
        </w:rPr>
        <w:tab/>
      </w:r>
      <w:r w:rsidRPr="00AB06FE">
        <w:rPr>
          <w:rFonts w:ascii="Times New Roman" w:hAnsi="Times New Roman" w:cs="Times New Roman"/>
        </w:rPr>
        <w:tab/>
      </w:r>
      <w:r w:rsidRPr="00AB06FE">
        <w:rPr>
          <w:rFonts w:ascii="Times New Roman" w:hAnsi="Times New Roman" w:cs="Times New Roman"/>
        </w:rPr>
        <w:tab/>
      </w:r>
      <w:r w:rsidRPr="00AB06FE">
        <w:rPr>
          <w:rFonts w:ascii="Times New Roman" w:hAnsi="Times New Roman" w:cs="Times New Roman"/>
        </w:rPr>
        <w:tab/>
      </w:r>
      <w:r w:rsidRPr="00AB06FE">
        <w:rPr>
          <w:rFonts w:ascii="Times New Roman" w:hAnsi="Times New Roman" w:cs="Times New Roman"/>
        </w:rPr>
        <w:tab/>
      </w:r>
      <w:proofErr w:type="gramStart"/>
      <w:r w:rsidRPr="00AB06FE">
        <w:rPr>
          <w:rFonts w:ascii="Times New Roman" w:hAnsi="Times New Roman" w:cs="Times New Roman"/>
        </w:rPr>
        <w:tab/>
        <w:t xml:space="preserve">  Date</w:t>
      </w:r>
      <w:proofErr w:type="gramEnd"/>
    </w:p>
    <w:sectPr w:rsidR="00B01C8E" w:rsidRPr="00AB06FE" w:rsidSect="00CB2E0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B24E3" w14:textId="77777777" w:rsidR="00784A17" w:rsidRDefault="00784A17" w:rsidP="00B01C8E">
      <w:r>
        <w:separator/>
      </w:r>
    </w:p>
  </w:endnote>
  <w:endnote w:type="continuationSeparator" w:id="0">
    <w:p w14:paraId="5B3B2283" w14:textId="77777777" w:rsidR="00784A17" w:rsidRDefault="00784A17" w:rsidP="00B01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2E866" w14:textId="77777777" w:rsidR="00B01C8E" w:rsidRPr="00AB06FE" w:rsidRDefault="00B01C8E" w:rsidP="00B01C8E">
    <w:pPr>
      <w:pStyle w:val="Header"/>
      <w:rPr>
        <w:rFonts w:ascii="Times New Roman" w:hAnsi="Times New Roman" w:cs="Times New Roman"/>
      </w:rPr>
    </w:pPr>
    <w:r w:rsidRPr="00AB06FE">
      <w:rPr>
        <w:rFonts w:ascii="Times New Roman" w:hAnsi="Times New Roman" w:cs="Times New Roman"/>
        <w:b/>
      </w:rPr>
      <w:t xml:space="preserve">Eviction Notice </w:t>
    </w:r>
    <w:r w:rsidRPr="00AB06FE">
      <w:rPr>
        <w:rFonts w:ascii="Times New Roman" w:hAnsi="Times New Roman" w:cs="Times New Roman"/>
      </w:rPr>
      <w:t>(</w:t>
    </w:r>
    <w:r w:rsidRPr="00AB06FE">
      <w:rPr>
        <w:rFonts w:ascii="Times New Roman" w:hAnsi="Times New Roman" w:cs="Times New Roman"/>
      </w:rPr>
      <w:t>Rev. 113C5A</w:t>
    </w:r>
    <w:r w:rsidRPr="00AB06FE">
      <w:rPr>
        <w:rFonts w:ascii="Times New Roman" w:hAnsi="Times New Roman" w:cs="Times New Roman"/>
      </w:rPr>
      <w:t>)</w:t>
    </w:r>
    <w:r w:rsidRPr="00AB06FE">
      <w:rPr>
        <w:rFonts w:ascii="Times New Roman" w:hAnsi="Times New Roman" w:cs="Times New Roman"/>
      </w:rPr>
      <w:tab/>
    </w:r>
    <w:r w:rsidRPr="00AB06FE">
      <w:rPr>
        <w:rFonts w:ascii="Times New Roman" w:hAnsi="Times New Roman" w:cs="Times New Roman"/>
      </w:rPr>
      <w:tab/>
      <w:t>1 /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041D6" w14:textId="77777777" w:rsidR="00784A17" w:rsidRDefault="00784A17" w:rsidP="00B01C8E">
      <w:r>
        <w:separator/>
      </w:r>
    </w:p>
  </w:footnote>
  <w:footnote w:type="continuationSeparator" w:id="0">
    <w:p w14:paraId="6A4C282E" w14:textId="77777777" w:rsidR="00784A17" w:rsidRDefault="00784A17" w:rsidP="00B01C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24092" w14:textId="77777777" w:rsidR="00B01C8E" w:rsidRPr="00AB06FE" w:rsidRDefault="00B01C8E">
    <w:pPr>
      <w:pStyle w:val="Header"/>
      <w:rPr>
        <w:rFonts w:ascii="Times New Roman" w:hAnsi="Times New Roman" w:cs="Times New Roman"/>
      </w:rPr>
    </w:pPr>
    <w:r w:rsidRPr="00AB06FE">
      <w:rPr>
        <w:rFonts w:ascii="Times New Roman" w:hAnsi="Times New Roman" w:cs="Times New Roman"/>
      </w:rPr>
      <w:t>State of New York</w:t>
    </w:r>
    <w:r w:rsidRPr="00AB06FE">
      <w:rPr>
        <w:rFonts w:ascii="Times New Roman" w:hAnsi="Times New Roman" w:cs="Times New Roman"/>
      </w:rPr>
      <w:tab/>
    </w:r>
    <w:r w:rsidRPr="00AB06FE">
      <w:rPr>
        <w:rFonts w:ascii="Times New Roman" w:hAnsi="Times New Roman" w:cs="Times New Roman"/>
      </w:rPr>
      <w:tab/>
      <w:t>Rev. 113C5A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8E"/>
    <w:rsid w:val="00784A17"/>
    <w:rsid w:val="00AB06FE"/>
    <w:rsid w:val="00B01C8E"/>
    <w:rsid w:val="00CB2E0D"/>
    <w:rsid w:val="00F0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EDE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C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C8E"/>
  </w:style>
  <w:style w:type="paragraph" w:styleId="Footer">
    <w:name w:val="footer"/>
    <w:basedOn w:val="Normal"/>
    <w:link w:val="FooterChar"/>
    <w:uiPriority w:val="99"/>
    <w:unhideWhenUsed/>
    <w:rsid w:val="00B01C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D_1.tmp</Template>
  <TotalTime>1</TotalTime>
  <Pages>1</Pages>
  <Words>207</Words>
  <Characters>1186</Characters>
  <Application>Microsoft Macintosh Word</Application>
  <DocSecurity>0</DocSecurity>
  <Lines>9</Lines>
  <Paragraphs>2</Paragraphs>
  <ScaleCrop>false</ScaleCrop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2017-12-09T20:54:00Z</dcterms:created>
  <dcterms:modified xsi:type="dcterms:W3CDTF">2017-12-09T20:56:00Z</dcterms:modified>
</cp:coreProperties>
</file>